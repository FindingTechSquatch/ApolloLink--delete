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0BCC4D317B2623458EDA9E7DD334938A"/>
        </w:placeholder>
        <w:temporary/>
        <w:showingPlcHdr/>
        <w15:appearance w15:val="hidden"/>
      </w:sdtPr>
      <w:sdtEndPr/>
      <w:sdtContent>
        <w:p w:rsidR="00E64456" w:rsidRDefault="0038652D" w:rsidP="0038652D">
          <w:pPr>
            <w:pStyle w:val="Title"/>
          </w:pPr>
          <w:r w:rsidRPr="00803A29">
            <w:t>Project status Report</w:t>
          </w:r>
        </w:p>
      </w:sdtContent>
    </w:sdt>
    <w:p w:rsidR="0038652D" w:rsidRPr="00803A29" w:rsidRDefault="00E219DC" w:rsidP="00803A29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Pr="00803A29" w:rsidRDefault="00392E08" w:rsidP="00B83AB0">
            <w:pPr>
              <w:rPr>
                <w:color w:val="000000" w:themeColor="text1"/>
              </w:rPr>
            </w:pPr>
            <w:r w:rsidRPr="00803A29">
              <w:rPr>
                <w:color w:val="000000" w:themeColor="text1"/>
              </w:rPr>
              <w:t>Report date</w:t>
            </w:r>
          </w:p>
        </w:tc>
        <w:tc>
          <w:tcPr>
            <w:tcW w:w="3658" w:type="dxa"/>
          </w:tcPr>
          <w:p w:rsidR="00E219DC" w:rsidRPr="00803A29" w:rsidRDefault="0031424F" w:rsidP="00B83A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Apollolink</w:t>
            </w:r>
          </w:p>
        </w:tc>
        <w:tc>
          <w:tcPr>
            <w:tcW w:w="3672" w:type="dxa"/>
          </w:tcPr>
          <w:p w:rsidR="00E219DC" w:rsidRPr="00803A29" w:rsidRDefault="00392E08" w:rsidP="00B83AB0">
            <w:pPr>
              <w:rPr>
                <w:color w:val="000000" w:themeColor="text1"/>
              </w:rPr>
            </w:pPr>
            <w:r w:rsidRPr="00803A29">
              <w:rPr>
                <w:color w:val="000000" w:themeColor="text1"/>
              </w:rPr>
              <w:t>Prepared By</w:t>
            </w:r>
          </w:p>
        </w:tc>
      </w:tr>
      <w:tr w:rsidR="00E219DC" w:rsidTr="0031424F">
        <w:trPr>
          <w:trHeight w:val="494"/>
        </w:trPr>
        <w:tc>
          <w:tcPr>
            <w:tcW w:w="2750" w:type="dxa"/>
            <w:vAlign w:val="bottom"/>
          </w:tcPr>
          <w:p w:rsidR="00E219DC" w:rsidRPr="00803A29" w:rsidRDefault="00C47BAE" w:rsidP="003142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10/9/2019</w:t>
            </w:r>
          </w:p>
        </w:tc>
        <w:tc>
          <w:tcPr>
            <w:tcW w:w="3658" w:type="dxa"/>
            <w:vAlign w:val="bottom"/>
          </w:tcPr>
          <w:p w:rsidR="00E219DC" w:rsidRPr="00803A29" w:rsidRDefault="0031424F" w:rsidP="003142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Weekly Report #__________</w:t>
            </w:r>
          </w:p>
        </w:tc>
        <w:tc>
          <w:tcPr>
            <w:tcW w:w="3672" w:type="dxa"/>
            <w:vAlign w:val="bottom"/>
          </w:tcPr>
          <w:p w:rsidR="00E219DC" w:rsidRPr="00803A29" w:rsidRDefault="006D20A3" w:rsidP="003142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____________________________________________</w:t>
            </w:r>
            <w:bookmarkStart w:id="0" w:name="_GoBack"/>
            <w:bookmarkEnd w:id="0"/>
          </w:p>
        </w:tc>
      </w:tr>
    </w:tbl>
    <w:p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:rsidR="0031424F" w:rsidRDefault="0031424F" w:rsidP="00F0767F">
      <w:proofErr w:type="spellStart"/>
      <w:r>
        <w:t>McKayleigh</w:t>
      </w:r>
      <w:proofErr w:type="spellEnd"/>
      <w:r>
        <w:t xml:space="preserve"> accomplished a bunch (really, it’s impressive she was able to deal with T-Money at all.)</w:t>
      </w:r>
    </w:p>
    <w:p w:rsidR="006D20A3" w:rsidRDefault="006D20A3" w:rsidP="00F0767F">
      <w:pPr>
        <w:pBdr>
          <w:top w:val="single" w:sz="12" w:space="1" w:color="auto"/>
          <w:bottom w:val="single" w:sz="12" w:space="1" w:color="auto"/>
        </w:pBdr>
      </w:pPr>
    </w:p>
    <w:p w:rsidR="006D20A3" w:rsidRDefault="006D20A3" w:rsidP="00F0767F">
      <w:pPr>
        <w:pBdr>
          <w:top w:val="single" w:sz="12" w:space="1" w:color="auto"/>
          <w:bottom w:val="single" w:sz="12" w:space="1" w:color="auto"/>
        </w:pBdr>
      </w:pPr>
    </w:p>
    <w:p w:rsidR="006D20A3" w:rsidRDefault="006D20A3" w:rsidP="00F0767F">
      <w:pPr>
        <w:pBdr>
          <w:top w:val="single" w:sz="12" w:space="1" w:color="auto"/>
          <w:bottom w:val="single" w:sz="12" w:space="1" w:color="auto"/>
        </w:pBdr>
      </w:pPr>
    </w:p>
    <w:p w:rsidR="006D20A3" w:rsidRDefault="006D20A3" w:rsidP="00F0767F">
      <w:pPr>
        <w:pBdr>
          <w:top w:val="single" w:sz="12" w:space="1" w:color="auto"/>
          <w:bottom w:val="single" w:sz="12" w:space="1" w:color="auto"/>
        </w:pBdr>
      </w:pPr>
    </w:p>
    <w:p w:rsidR="00CC0778" w:rsidRPr="00DF625C" w:rsidRDefault="00CC0778" w:rsidP="00CC0778">
      <w:pPr>
        <w:pStyle w:val="Heading1"/>
      </w:pPr>
      <w:r>
        <w:t xml:space="preserve">Project </w:t>
      </w:r>
      <w:r w:rsidR="00803A29">
        <w:t>TimeSheet</w:t>
      </w:r>
    </w:p>
    <w:tbl>
      <w:tblPr>
        <w:tblStyle w:val="StatusReportTable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Content layout table"/>
      </w:tblPr>
      <w:tblGrid>
        <w:gridCol w:w="1203"/>
        <w:gridCol w:w="1541"/>
        <w:gridCol w:w="883"/>
        <w:gridCol w:w="1581"/>
        <w:gridCol w:w="907"/>
        <w:gridCol w:w="1800"/>
        <w:gridCol w:w="2155"/>
      </w:tblGrid>
      <w:tr w:rsidR="0031424F" w:rsidTr="0031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203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task</w:t>
            </w:r>
          </w:p>
        </w:tc>
        <w:tc>
          <w:tcPr>
            <w:tcW w:w="1541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Team Meeting</w:t>
            </w:r>
          </w:p>
        </w:tc>
        <w:tc>
          <w:tcPr>
            <w:tcW w:w="883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Coding</w:t>
            </w:r>
          </w:p>
        </w:tc>
        <w:tc>
          <w:tcPr>
            <w:tcW w:w="1581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System Design</w:t>
            </w:r>
          </w:p>
        </w:tc>
        <w:tc>
          <w:tcPr>
            <w:tcW w:w="907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Testing</w:t>
            </w:r>
          </w:p>
        </w:tc>
        <w:tc>
          <w:tcPr>
            <w:tcW w:w="1800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Documentation</w:t>
            </w:r>
          </w:p>
        </w:tc>
        <w:tc>
          <w:tcPr>
            <w:tcW w:w="2155" w:type="dxa"/>
          </w:tcPr>
          <w:p w:rsidR="0031424F" w:rsidRPr="0031424F" w:rsidRDefault="0031424F" w:rsidP="0013652A">
            <w:pPr>
              <w:rPr>
                <w:color w:val="000000" w:themeColor="text1"/>
              </w:rPr>
            </w:pPr>
            <w:r w:rsidRPr="0031424F">
              <w:rPr>
                <w:color w:val="000000" w:themeColor="text1"/>
              </w:rPr>
              <w:t>Total</w:t>
            </w:r>
          </w:p>
        </w:tc>
      </w:tr>
      <w:tr w:rsidR="0031424F" w:rsidTr="0031424F">
        <w:trPr>
          <w:trHeight w:val="331"/>
        </w:trPr>
        <w:tc>
          <w:tcPr>
            <w:tcW w:w="1203" w:type="dxa"/>
          </w:tcPr>
          <w:p w:rsidR="0031424F" w:rsidRDefault="0031424F" w:rsidP="0013652A">
            <w:r>
              <w:t>T-Money</w:t>
            </w:r>
          </w:p>
        </w:tc>
        <w:tc>
          <w:tcPr>
            <w:tcW w:w="1541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883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1581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907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1800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2155" w:type="dxa"/>
          </w:tcPr>
          <w:p w:rsidR="0031424F" w:rsidRDefault="0031424F" w:rsidP="0031424F">
            <w:pPr>
              <w:jc w:val="center"/>
            </w:pPr>
          </w:p>
        </w:tc>
      </w:tr>
      <w:tr w:rsidR="0031424F" w:rsidTr="0031424F">
        <w:trPr>
          <w:trHeight w:val="331"/>
        </w:trPr>
        <w:tc>
          <w:tcPr>
            <w:tcW w:w="1203" w:type="dxa"/>
          </w:tcPr>
          <w:p w:rsidR="0031424F" w:rsidRDefault="0031424F" w:rsidP="0013652A">
            <w:proofErr w:type="spellStart"/>
            <w:r>
              <w:t>McKayleigh</w:t>
            </w:r>
            <w:proofErr w:type="spellEnd"/>
          </w:p>
        </w:tc>
        <w:tc>
          <w:tcPr>
            <w:tcW w:w="1541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883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1581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907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1800" w:type="dxa"/>
          </w:tcPr>
          <w:p w:rsidR="0031424F" w:rsidRDefault="0031424F" w:rsidP="0031424F">
            <w:pPr>
              <w:jc w:val="center"/>
            </w:pPr>
          </w:p>
        </w:tc>
        <w:tc>
          <w:tcPr>
            <w:tcW w:w="2155" w:type="dxa"/>
          </w:tcPr>
          <w:p w:rsidR="0031424F" w:rsidRDefault="0031424F" w:rsidP="0031424F">
            <w:pPr>
              <w:jc w:val="center"/>
            </w:pPr>
          </w:p>
        </w:tc>
      </w:tr>
    </w:tbl>
    <w:p w:rsidR="005A2C96" w:rsidRDefault="0031424F" w:rsidP="005A2C96">
      <w:pPr>
        <w:pStyle w:val="Heading1"/>
      </w:pPr>
      <w:r>
        <w:t>Approvals</w:t>
      </w:r>
    </w:p>
    <w:p w:rsidR="0031424F" w:rsidRDefault="0031424F"/>
    <w:p w:rsidR="008E3A9C" w:rsidRDefault="008E3A9C"/>
    <w:p w:rsidR="0031424F" w:rsidRDefault="0031424F" w:rsidP="0031424F">
      <w:pPr>
        <w:jc w:val="center"/>
      </w:pPr>
      <w:r>
        <w:t xml:space="preserve">Tyler: ____________________         </w:t>
      </w:r>
      <w:proofErr w:type="spellStart"/>
      <w:r>
        <w:t>McKayleigh</w:t>
      </w:r>
      <w:proofErr w:type="spellEnd"/>
      <w:r>
        <w:t>:  ____________________</w:t>
      </w:r>
    </w:p>
    <w:sectPr w:rsidR="0031424F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A32" w:rsidRDefault="00DB4A32" w:rsidP="00E02929">
      <w:pPr>
        <w:spacing w:after="0"/>
      </w:pPr>
      <w:r>
        <w:separator/>
      </w:r>
    </w:p>
  </w:endnote>
  <w:endnote w:type="continuationSeparator" w:id="0">
    <w:p w:rsidR="00DB4A32" w:rsidRDefault="00DB4A32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A32" w:rsidRDefault="00DB4A32" w:rsidP="00E02929">
      <w:pPr>
        <w:spacing w:after="0"/>
      </w:pPr>
      <w:r>
        <w:separator/>
      </w:r>
    </w:p>
  </w:footnote>
  <w:footnote w:type="continuationSeparator" w:id="0">
    <w:p w:rsidR="00DB4A32" w:rsidRDefault="00DB4A32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:rsidTr="00554FFA">
      <w:trPr>
        <w:trHeight w:val="821"/>
      </w:trPr>
      <w:tc>
        <w:tcPr>
          <w:tcW w:w="5040" w:type="dxa"/>
          <w:vAlign w:val="bottom"/>
        </w:tcPr>
        <w:p w:rsidR="00FF7EBE" w:rsidRDefault="00803A29" w:rsidP="00EC0CF1">
          <w:pPr>
            <w:pStyle w:val="Header"/>
          </w:pPr>
          <w:proofErr w:type="spellStart"/>
          <w:r>
            <w:t>ApolloLink</w:t>
          </w:r>
          <w:proofErr w:type="spellEnd"/>
        </w:p>
        <w:sdt>
          <w:sdtPr>
            <w:alias w:val="Enter Street Address, City, ST ZIP Code:"/>
            <w:tag w:val="Enter Street Address, City, ST ZIP Code:"/>
            <w:id w:val="1560205729"/>
            <w:placeholder/>
            <w15:appearance w15:val="hidden"/>
          </w:sdtPr>
          <w:sdtEndPr/>
          <w:sdtContent>
            <w:p w:rsidR="00FF7EBE" w:rsidRDefault="00803A29" w:rsidP="00EC0CF1">
              <w:pPr>
                <w:pStyle w:val="Header"/>
              </w:pPr>
              <w:r>
                <w:t xml:space="preserve">By </w:t>
              </w:r>
              <w:proofErr w:type="spellStart"/>
              <w:r>
                <w:t>FindingTechSquatch</w:t>
              </w:r>
              <w:proofErr w:type="spellEnd"/>
            </w:p>
          </w:sdtContent>
        </w:sdt>
        <w:p w:rsidR="00FF7EBE" w:rsidRPr="00803A29" w:rsidRDefault="00803A29" w:rsidP="007A565D">
          <w:pPr>
            <w:rPr>
              <w:b/>
            </w:rPr>
          </w:pPr>
          <w:r w:rsidRPr="00803A29">
            <w:rPr>
              <w:rStyle w:val="Strong"/>
              <w:b w:val="0"/>
            </w:rPr>
            <w:t xml:space="preserve">A division of </w:t>
          </w:r>
          <w:r>
            <w:rPr>
              <w:rStyle w:val="Strong"/>
              <w:b w:val="0"/>
            </w:rPr>
            <w:t xml:space="preserve">The </w:t>
          </w:r>
          <w:proofErr w:type="spellStart"/>
          <w:r w:rsidRPr="00803A29">
            <w:rPr>
              <w:rStyle w:val="Strong"/>
              <w:b w:val="0"/>
            </w:rPr>
            <w:t>TRYHard</w:t>
          </w:r>
          <w:proofErr w:type="spellEnd"/>
          <w:r w:rsidRPr="00803A29">
            <w:rPr>
              <w:rStyle w:val="Strong"/>
              <w:b w:val="0"/>
            </w:rPr>
            <w:t xml:space="preserve"> Lab</w:t>
          </w:r>
          <w:sdt>
            <w:sdtPr>
              <w:rPr>
                <w:rStyle w:val="HeaderChar"/>
                <w:b/>
              </w:rPr>
              <w:alias w:val="Enter fax:"/>
              <w:tag w:val="Enter fax:"/>
              <w:id w:val="-1892415012"/>
              <w:placeholder/>
              <w15:appearance w15:val="hidden"/>
            </w:sdtPr>
            <w:sdtEndPr>
              <w:rPr>
                <w:rStyle w:val="HeaderChar"/>
              </w:rPr>
            </w:sdtEndPr>
            <w:sdtContent/>
          </w:sdt>
        </w:p>
      </w:tc>
      <w:tc>
        <w:tcPr>
          <w:tcW w:w="5040" w:type="dxa"/>
          <w:vAlign w:val="bottom"/>
        </w:tcPr>
        <w:p w:rsidR="00FF7EBE" w:rsidRDefault="00803A29" w:rsidP="003C1FC0">
          <w:pPr>
            <w:pStyle w:val="Graphic"/>
          </w:pP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-635</wp:posOffset>
                </wp:positionV>
                <wp:extent cx="853440" cy="62674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ack_Grad_Vertical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62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29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1424F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20A3"/>
    <w:rsid w:val="006D7E96"/>
    <w:rsid w:val="006E1492"/>
    <w:rsid w:val="00717354"/>
    <w:rsid w:val="00723158"/>
    <w:rsid w:val="00731F15"/>
    <w:rsid w:val="007455C5"/>
    <w:rsid w:val="00781081"/>
    <w:rsid w:val="00785B50"/>
    <w:rsid w:val="00791ED5"/>
    <w:rsid w:val="00794F82"/>
    <w:rsid w:val="007A565D"/>
    <w:rsid w:val="007B57C2"/>
    <w:rsid w:val="00803A29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47BA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4A3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D0B51A"/>
  <w15:chartTrackingRefBased/>
  <w15:docId w15:val="{8AC33F5F-A486-3B4B-8795-C3311ED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803A29"/>
    <w:pPr>
      <w:pBdr>
        <w:top w:val="single" w:sz="4" w:space="4" w:color="000000" w:themeColor="text1"/>
        <w:left w:val="single" w:sz="4" w:space="6" w:color="000000" w:themeColor="text1"/>
        <w:bottom w:val="single" w:sz="4" w:space="4" w:color="000000" w:themeColor="text1"/>
        <w:right w:val="single" w:sz="4" w:space="6" w:color="000000" w:themeColor="text1"/>
      </w:pBdr>
      <w:shd w:val="clear" w:color="auto" w:fill="000000" w:themeFill="tex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803A2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03A29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3A29"/>
    <w:rPr>
      <w:rFonts w:asciiTheme="majorHAnsi" w:eastAsiaTheme="majorEastAsia" w:hAnsiTheme="majorHAnsi" w:cstheme="majorBidi"/>
      <w:caps/>
      <w:color w:val="000000" w:themeColor="tex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03A2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000000" w:themeFill="tex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803A29"/>
    <w:rPr>
      <w:rFonts w:asciiTheme="majorHAnsi" w:eastAsiaTheme="majorEastAsia" w:hAnsiTheme="majorHAnsi" w:cstheme="majorBidi"/>
      <w:b/>
      <w:color w:val="000000" w:themeColor="text1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york/Library/Containers/com.microsoft.Word/Data/Library/Application%20Support/Microsoft/Office/16.0/DTS/Search/%7b32CFEDE6-78CD-9E4D-92F2-78ADF4B18BF9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C4D317B2623458EDA9E7DD3349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1E565-E2CF-2644-A45B-8D912083D2E3}"/>
      </w:docPartPr>
      <w:docPartBody>
        <w:p w:rsidR="00000000" w:rsidRDefault="00D5601F">
          <w:pPr>
            <w:pStyle w:val="0BCC4D317B2623458EDA9E7DD334938A"/>
          </w:pPr>
          <w:r w:rsidRPr="003C3319"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1F"/>
    <w:rsid w:val="00D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C4D317B2623458EDA9E7DD334938A">
    <w:name w:val="0BCC4D317B2623458EDA9E7DD334938A"/>
  </w:style>
  <w:style w:type="paragraph" w:customStyle="1" w:styleId="1998A58E3003F8468490EF928802062B">
    <w:name w:val="1998A58E3003F8468490EF928802062B"/>
  </w:style>
  <w:style w:type="paragraph" w:customStyle="1" w:styleId="2E970E66341F3240BE2B72F5BDBD25F5">
    <w:name w:val="2E970E66341F3240BE2B72F5BDBD25F5"/>
  </w:style>
  <w:style w:type="paragraph" w:customStyle="1" w:styleId="CC0BB71684B9C740B7A82FF1582B366A">
    <w:name w:val="CC0BB71684B9C740B7A82FF1582B366A"/>
  </w:style>
  <w:style w:type="paragraph" w:customStyle="1" w:styleId="22678663828D3343A34C30A171BBD6E0">
    <w:name w:val="22678663828D3343A34C30A171BBD6E0"/>
  </w:style>
  <w:style w:type="paragraph" w:customStyle="1" w:styleId="4AE5541F03D3AC46BB7D3C9CDDA7E0BF">
    <w:name w:val="4AE5541F03D3AC46BB7D3C9CDDA7E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York</dc:creator>
  <cp:keywords/>
  <dc:description/>
  <cp:lastModifiedBy>Tyler York</cp:lastModifiedBy>
  <cp:revision>2</cp:revision>
  <dcterms:created xsi:type="dcterms:W3CDTF">2019-10-09T23:18:00Z</dcterms:created>
  <dcterms:modified xsi:type="dcterms:W3CDTF">2019-10-09T23:18:00Z</dcterms:modified>
</cp:coreProperties>
</file>